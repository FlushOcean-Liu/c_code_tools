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5429" w14:textId="77777777" w:rsidR="00AC3A77" w:rsidRDefault="00AC3A77">
      <w:pPr>
        <w:pStyle w:val="New"/>
        <w:spacing w:line="72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会议记录表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80"/>
        <w:gridCol w:w="225"/>
        <w:gridCol w:w="1048"/>
        <w:gridCol w:w="302"/>
        <w:gridCol w:w="2699"/>
      </w:tblGrid>
      <w:tr w:rsidR="00AC3A77" w14:paraId="753C6999" w14:textId="77777777">
        <w:trPr>
          <w:trHeight w:val="653"/>
        </w:trPr>
        <w:tc>
          <w:tcPr>
            <w:tcW w:w="1668" w:type="dxa"/>
            <w:vAlign w:val="center"/>
          </w:tcPr>
          <w:p w14:paraId="04777028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会议议题</w:t>
            </w:r>
          </w:p>
        </w:tc>
        <w:tc>
          <w:tcPr>
            <w:tcW w:w="6854" w:type="dxa"/>
            <w:gridSpan w:val="5"/>
            <w:vAlign w:val="center"/>
          </w:tcPr>
          <w:p w14:paraId="7516580A" w14:textId="77777777" w:rsidR="00AC3A77" w:rsidRDefault="00AC3A77">
            <w:pPr>
              <w:pStyle w:val="New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AC3A77" w14:paraId="65D38D78" w14:textId="77777777">
        <w:trPr>
          <w:trHeight w:val="562"/>
        </w:trPr>
        <w:tc>
          <w:tcPr>
            <w:tcW w:w="1668" w:type="dxa"/>
            <w:vAlign w:val="center"/>
          </w:tcPr>
          <w:p w14:paraId="29ABF710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会议时间</w:t>
            </w:r>
          </w:p>
        </w:tc>
        <w:tc>
          <w:tcPr>
            <w:tcW w:w="2580" w:type="dxa"/>
            <w:vAlign w:val="center"/>
          </w:tcPr>
          <w:p w14:paraId="4531EA9E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27028604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会议地点</w:t>
            </w:r>
          </w:p>
        </w:tc>
        <w:tc>
          <w:tcPr>
            <w:tcW w:w="3001" w:type="dxa"/>
            <w:gridSpan w:val="2"/>
            <w:vAlign w:val="center"/>
          </w:tcPr>
          <w:p w14:paraId="26DC2065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3A77" w14:paraId="1D5D36DE" w14:textId="77777777">
        <w:trPr>
          <w:trHeight w:val="556"/>
        </w:trPr>
        <w:tc>
          <w:tcPr>
            <w:tcW w:w="1668" w:type="dxa"/>
            <w:vAlign w:val="center"/>
          </w:tcPr>
          <w:p w14:paraId="7FE71912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会议主持</w:t>
            </w:r>
          </w:p>
        </w:tc>
        <w:tc>
          <w:tcPr>
            <w:tcW w:w="2580" w:type="dxa"/>
            <w:vAlign w:val="center"/>
          </w:tcPr>
          <w:p w14:paraId="5FB9B7A1" w14:textId="77777777" w:rsidR="00AC3A77" w:rsidRDefault="00AC3A77">
            <w:pPr>
              <w:pStyle w:val="New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72C6917F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参加人数</w:t>
            </w:r>
          </w:p>
        </w:tc>
        <w:tc>
          <w:tcPr>
            <w:tcW w:w="3001" w:type="dxa"/>
            <w:gridSpan w:val="2"/>
            <w:vAlign w:val="center"/>
          </w:tcPr>
          <w:p w14:paraId="46C8B890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3A77" w14:paraId="7AD80ACC" w14:textId="77777777">
        <w:trPr>
          <w:trHeight w:val="712"/>
        </w:trPr>
        <w:tc>
          <w:tcPr>
            <w:tcW w:w="8522" w:type="dxa"/>
            <w:gridSpan w:val="6"/>
            <w:vAlign w:val="center"/>
          </w:tcPr>
          <w:p w14:paraId="1C0EB23A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会议纪要</w:t>
            </w:r>
          </w:p>
        </w:tc>
      </w:tr>
      <w:tr w:rsidR="00AC3A77" w14:paraId="7CD864DF" w14:textId="77777777">
        <w:trPr>
          <w:trHeight w:val="4952"/>
        </w:trPr>
        <w:tc>
          <w:tcPr>
            <w:tcW w:w="8522" w:type="dxa"/>
            <w:gridSpan w:val="6"/>
          </w:tcPr>
          <w:p w14:paraId="4D2328FF" w14:textId="77777777" w:rsidR="00AC3A77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58E8A643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703F3A32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44A8728C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0D3F2B5F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4B6F8C11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115D36A1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400578C8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2CF776A3" w14:textId="77777777" w:rsidR="004C5C8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14:paraId="2C8F06DC" w14:textId="77777777" w:rsidR="004C5C81" w:rsidRPr="00607971" w:rsidRDefault="004C5C81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0606EFE1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532D48EE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0B53A32A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22A7276D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01A037AD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7A84885D" w14:textId="77777777" w:rsidR="00AC3A77" w:rsidRPr="00607971" w:rsidRDefault="00AC3A77" w:rsidP="00607971">
            <w:pPr>
              <w:pStyle w:val="New"/>
              <w:spacing w:line="360" w:lineRule="auto"/>
              <w:ind w:left="480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4970518B" w14:textId="77777777" w:rsidR="00AC3A77" w:rsidRPr="00607971" w:rsidRDefault="00AC3A77" w:rsidP="00607971">
            <w:pPr>
              <w:pStyle w:val="New"/>
              <w:spacing w:line="360" w:lineRule="auto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  <w:p w14:paraId="74F52D51" w14:textId="77777777" w:rsidR="00AC3A77" w:rsidRPr="00607971" w:rsidRDefault="00AC3A77" w:rsidP="00607971">
            <w:pPr>
              <w:pStyle w:val="New"/>
              <w:spacing w:line="360" w:lineRule="auto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AC3A77" w14:paraId="6DA8B7BA" w14:textId="77777777">
        <w:trPr>
          <w:trHeight w:val="671"/>
        </w:trPr>
        <w:tc>
          <w:tcPr>
            <w:tcW w:w="1668" w:type="dxa"/>
            <w:vAlign w:val="center"/>
          </w:tcPr>
          <w:p w14:paraId="14A2C74F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会议记录</w:t>
            </w:r>
          </w:p>
        </w:tc>
        <w:tc>
          <w:tcPr>
            <w:tcW w:w="2805" w:type="dxa"/>
            <w:gridSpan w:val="2"/>
            <w:vAlign w:val="center"/>
          </w:tcPr>
          <w:p w14:paraId="43C4E4C3" w14:textId="77777777" w:rsidR="00AC3A77" w:rsidRPr="00881487" w:rsidRDefault="00AC3A77">
            <w:pPr>
              <w:pStyle w:val="New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7388D61E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审阅签字</w:t>
            </w:r>
          </w:p>
        </w:tc>
        <w:tc>
          <w:tcPr>
            <w:tcW w:w="2699" w:type="dxa"/>
            <w:vAlign w:val="center"/>
          </w:tcPr>
          <w:p w14:paraId="638B2F76" w14:textId="77777777" w:rsidR="00AC3A77" w:rsidRDefault="00AC3A77">
            <w:pPr>
              <w:pStyle w:val="New"/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14:paraId="7C9D500E" w14:textId="77777777" w:rsidR="00AC3A77" w:rsidRDefault="00AC3A77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3A152219" w14:textId="77777777" w:rsidR="00F52198" w:rsidRDefault="00F52198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F52198">
      <w:headerReference w:type="default" r:id="rId7"/>
      <w:pgSz w:w="11906" w:h="16838"/>
      <w:pgMar w:top="1418" w:right="1797" w:bottom="141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DA73" w14:textId="77777777" w:rsidR="00536280" w:rsidRDefault="00536280">
      <w:r>
        <w:separator/>
      </w:r>
    </w:p>
  </w:endnote>
  <w:endnote w:type="continuationSeparator" w:id="0">
    <w:p w14:paraId="74908C48" w14:textId="77777777" w:rsidR="00536280" w:rsidRDefault="0053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E166" w14:textId="77777777" w:rsidR="00536280" w:rsidRDefault="00536280">
      <w:r>
        <w:separator/>
      </w:r>
    </w:p>
  </w:footnote>
  <w:footnote w:type="continuationSeparator" w:id="0">
    <w:p w14:paraId="5BA0E898" w14:textId="77777777" w:rsidR="00536280" w:rsidRDefault="0053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E8F3" w14:textId="4BA0EC3C" w:rsidR="00AC3A77" w:rsidRDefault="001716FA">
    <w:pPr>
      <w:pStyle w:val="a7"/>
      <w:jc w:val="left"/>
    </w:pPr>
    <w:r>
      <w:rPr>
        <w:noProof/>
      </w:rPr>
      <w:drawing>
        <wp:inline distT="0" distB="0" distL="0" distR="0" wp14:anchorId="1B10C0B6" wp14:editId="7FDFE6A9">
          <wp:extent cx="1548765" cy="391160"/>
          <wp:effectExtent l="0" t="0" r="0" b="0"/>
          <wp:docPr id="1" name="图片 1" descr="说明: E:\012_公司介绍\阅维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E:\012_公司介绍\阅维图标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DA9"/>
    <w:multiLevelType w:val="hybridMultilevel"/>
    <w:tmpl w:val="48380B44"/>
    <w:lvl w:ilvl="0" w:tplc="3E50D0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8ED29F82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095443"/>
    <w:multiLevelType w:val="hybridMultilevel"/>
    <w:tmpl w:val="D0803518"/>
    <w:lvl w:ilvl="0" w:tplc="B6C42A8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8ED29F82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4C3A5F"/>
    <w:multiLevelType w:val="hybridMultilevel"/>
    <w:tmpl w:val="48380B44"/>
    <w:lvl w:ilvl="0" w:tplc="3E50D0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8ED29F82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7F0CC1"/>
    <w:multiLevelType w:val="hybridMultilevel"/>
    <w:tmpl w:val="48380B44"/>
    <w:lvl w:ilvl="0" w:tplc="3E50D0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8ED29F82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EC3A72"/>
    <w:multiLevelType w:val="hybridMultilevel"/>
    <w:tmpl w:val="1F729C2A"/>
    <w:lvl w:ilvl="0" w:tplc="3E24641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672514F"/>
    <w:multiLevelType w:val="hybridMultilevel"/>
    <w:tmpl w:val="7C506BEE"/>
    <w:lvl w:ilvl="0" w:tplc="3E24641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9EE"/>
    <w:rsid w:val="0001160D"/>
    <w:rsid w:val="00035F96"/>
    <w:rsid w:val="000365FA"/>
    <w:rsid w:val="00054475"/>
    <w:rsid w:val="00055FF0"/>
    <w:rsid w:val="00064697"/>
    <w:rsid w:val="00065505"/>
    <w:rsid w:val="000678DD"/>
    <w:rsid w:val="00073E90"/>
    <w:rsid w:val="000A72F6"/>
    <w:rsid w:val="000B4008"/>
    <w:rsid w:val="00100568"/>
    <w:rsid w:val="00101862"/>
    <w:rsid w:val="00113E58"/>
    <w:rsid w:val="00117CAD"/>
    <w:rsid w:val="00117CCD"/>
    <w:rsid w:val="00132156"/>
    <w:rsid w:val="00170DDB"/>
    <w:rsid w:val="001716FA"/>
    <w:rsid w:val="00171DC9"/>
    <w:rsid w:val="00186E9D"/>
    <w:rsid w:val="001E64FA"/>
    <w:rsid w:val="001F4EE9"/>
    <w:rsid w:val="00211525"/>
    <w:rsid w:val="00217D45"/>
    <w:rsid w:val="00224641"/>
    <w:rsid w:val="00227B34"/>
    <w:rsid w:val="00244850"/>
    <w:rsid w:val="00253E85"/>
    <w:rsid w:val="00260520"/>
    <w:rsid w:val="00287A7E"/>
    <w:rsid w:val="00295F0E"/>
    <w:rsid w:val="002A28CB"/>
    <w:rsid w:val="002A6BE0"/>
    <w:rsid w:val="002C100D"/>
    <w:rsid w:val="0032500F"/>
    <w:rsid w:val="003320EC"/>
    <w:rsid w:val="00350A77"/>
    <w:rsid w:val="00352F69"/>
    <w:rsid w:val="00364CD9"/>
    <w:rsid w:val="003726AC"/>
    <w:rsid w:val="00380BF1"/>
    <w:rsid w:val="00397573"/>
    <w:rsid w:val="003C1C43"/>
    <w:rsid w:val="003C314E"/>
    <w:rsid w:val="003D0744"/>
    <w:rsid w:val="003D0F4F"/>
    <w:rsid w:val="00441B99"/>
    <w:rsid w:val="00453A85"/>
    <w:rsid w:val="00460ED8"/>
    <w:rsid w:val="00466241"/>
    <w:rsid w:val="00475836"/>
    <w:rsid w:val="004A5AA7"/>
    <w:rsid w:val="004C5C81"/>
    <w:rsid w:val="0050188F"/>
    <w:rsid w:val="00536280"/>
    <w:rsid w:val="00552291"/>
    <w:rsid w:val="0057391D"/>
    <w:rsid w:val="005B076E"/>
    <w:rsid w:val="005C5A61"/>
    <w:rsid w:val="005D25D2"/>
    <w:rsid w:val="005D4808"/>
    <w:rsid w:val="005F5EC4"/>
    <w:rsid w:val="005F5FAF"/>
    <w:rsid w:val="006018B7"/>
    <w:rsid w:val="00607971"/>
    <w:rsid w:val="0061228C"/>
    <w:rsid w:val="00631777"/>
    <w:rsid w:val="00632CA6"/>
    <w:rsid w:val="0063416A"/>
    <w:rsid w:val="006347FD"/>
    <w:rsid w:val="00645486"/>
    <w:rsid w:val="006457D1"/>
    <w:rsid w:val="0065136D"/>
    <w:rsid w:val="00660702"/>
    <w:rsid w:val="006E3378"/>
    <w:rsid w:val="00710418"/>
    <w:rsid w:val="007407F6"/>
    <w:rsid w:val="00755A25"/>
    <w:rsid w:val="00781750"/>
    <w:rsid w:val="007A2CEF"/>
    <w:rsid w:val="007B0424"/>
    <w:rsid w:val="007D193F"/>
    <w:rsid w:val="007F3349"/>
    <w:rsid w:val="008148B8"/>
    <w:rsid w:val="00830C91"/>
    <w:rsid w:val="00831BA0"/>
    <w:rsid w:val="00845AA9"/>
    <w:rsid w:val="0085237B"/>
    <w:rsid w:val="00857974"/>
    <w:rsid w:val="00865E3F"/>
    <w:rsid w:val="00881487"/>
    <w:rsid w:val="008A3710"/>
    <w:rsid w:val="008B68CE"/>
    <w:rsid w:val="008C5D5E"/>
    <w:rsid w:val="008E688B"/>
    <w:rsid w:val="008F35F7"/>
    <w:rsid w:val="00936F58"/>
    <w:rsid w:val="00940BEA"/>
    <w:rsid w:val="009666F3"/>
    <w:rsid w:val="00976657"/>
    <w:rsid w:val="00992535"/>
    <w:rsid w:val="00993638"/>
    <w:rsid w:val="009A7523"/>
    <w:rsid w:val="00A031DF"/>
    <w:rsid w:val="00A10F15"/>
    <w:rsid w:val="00A17AB8"/>
    <w:rsid w:val="00A2164F"/>
    <w:rsid w:val="00A66554"/>
    <w:rsid w:val="00A86037"/>
    <w:rsid w:val="00A86E36"/>
    <w:rsid w:val="00A973CD"/>
    <w:rsid w:val="00AB7465"/>
    <w:rsid w:val="00AC3A77"/>
    <w:rsid w:val="00AD45A3"/>
    <w:rsid w:val="00AE5F48"/>
    <w:rsid w:val="00B1346C"/>
    <w:rsid w:val="00B2332D"/>
    <w:rsid w:val="00B34DEB"/>
    <w:rsid w:val="00B56E7B"/>
    <w:rsid w:val="00B63B1D"/>
    <w:rsid w:val="00B67C9E"/>
    <w:rsid w:val="00BB1B2E"/>
    <w:rsid w:val="00BC2D05"/>
    <w:rsid w:val="00BE7A64"/>
    <w:rsid w:val="00BF73A3"/>
    <w:rsid w:val="00C00C04"/>
    <w:rsid w:val="00C204DC"/>
    <w:rsid w:val="00C44960"/>
    <w:rsid w:val="00C452D1"/>
    <w:rsid w:val="00C609C7"/>
    <w:rsid w:val="00C61BAE"/>
    <w:rsid w:val="00C712E4"/>
    <w:rsid w:val="00CD1DF4"/>
    <w:rsid w:val="00CD4E47"/>
    <w:rsid w:val="00CE1374"/>
    <w:rsid w:val="00CF43B0"/>
    <w:rsid w:val="00D01953"/>
    <w:rsid w:val="00D20221"/>
    <w:rsid w:val="00D22CB3"/>
    <w:rsid w:val="00D43526"/>
    <w:rsid w:val="00D75884"/>
    <w:rsid w:val="00D901B4"/>
    <w:rsid w:val="00DA139D"/>
    <w:rsid w:val="00E10126"/>
    <w:rsid w:val="00E158CD"/>
    <w:rsid w:val="00E17379"/>
    <w:rsid w:val="00E30DA8"/>
    <w:rsid w:val="00E31822"/>
    <w:rsid w:val="00E5652D"/>
    <w:rsid w:val="00E81F3B"/>
    <w:rsid w:val="00E87961"/>
    <w:rsid w:val="00E879AC"/>
    <w:rsid w:val="00E925B1"/>
    <w:rsid w:val="00EA6468"/>
    <w:rsid w:val="00EB0C56"/>
    <w:rsid w:val="00ED2B7D"/>
    <w:rsid w:val="00ED6E74"/>
    <w:rsid w:val="00EE052A"/>
    <w:rsid w:val="00EE66B2"/>
    <w:rsid w:val="00F40E8C"/>
    <w:rsid w:val="00F42062"/>
    <w:rsid w:val="00F42F9A"/>
    <w:rsid w:val="00F52198"/>
    <w:rsid w:val="00F61179"/>
    <w:rsid w:val="00F66B02"/>
    <w:rsid w:val="00F73439"/>
    <w:rsid w:val="00F81D7A"/>
    <w:rsid w:val="00F914F7"/>
    <w:rsid w:val="00F96066"/>
    <w:rsid w:val="00FA3887"/>
    <w:rsid w:val="00FC1D3C"/>
    <w:rsid w:val="00FD6A5B"/>
    <w:rsid w:val="00FF31E4"/>
    <w:rsid w:val="19F13066"/>
    <w:rsid w:val="4B0A43CB"/>
    <w:rsid w:val="74960CBD"/>
    <w:rsid w:val="7663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2FE27D"/>
  <w15:chartTrackingRefBased/>
  <w15:docId w15:val="{CC5E682B-755E-4C30-9FE1-800C1D7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kern w:val="0"/>
      <w:sz w:val="18"/>
      <w:szCs w:val="18"/>
    </w:rPr>
  </w:style>
  <w:style w:type="character" w:customStyle="1" w:styleId="a4">
    <w:name w:val="批注框文本 字符"/>
    <w:link w:val="a3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rFonts w:cs="Times New Roman"/>
      <w:kern w:val="2"/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rFonts w:cs="Times New Roman"/>
      <w:kern w:val="2"/>
      <w:sz w:val="18"/>
      <w:szCs w:val="18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styleId="a9">
    <w:name w:val="列出段落"/>
    <w:basedOn w:val="a"/>
    <w:uiPriority w:val="34"/>
    <w:qFormat/>
    <w:rsid w:val="00F5219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上海联博安防器材有限公司</dc:title>
  <dc:subject/>
  <dc:creator>微软用户</dc:creator>
  <cp:keywords/>
  <cp:lastModifiedBy>Yao</cp:lastModifiedBy>
  <cp:revision>2</cp:revision>
  <cp:lastPrinted>2021-09-03T07:13:00Z</cp:lastPrinted>
  <dcterms:created xsi:type="dcterms:W3CDTF">2021-11-23T06:17:00Z</dcterms:created>
  <dcterms:modified xsi:type="dcterms:W3CDTF">2021-11-23T06:17:00Z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2B2F281ADFB54C04A9B16439191247D5</vt:lpwstr>
  </property>
</Properties>
</file>